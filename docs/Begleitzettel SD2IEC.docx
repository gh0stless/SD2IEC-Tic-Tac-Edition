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B49B" w14:textId="7291DE6F" w:rsidR="00E71B70" w:rsidRDefault="00434693">
      <w:pPr>
        <w:rPr>
          <w:sz w:val="16"/>
          <w:szCs w:val="16"/>
        </w:rPr>
      </w:pPr>
      <w:r w:rsidRPr="00D82C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F8B31" wp14:editId="698BDAC7">
                <wp:simplePos x="0" y="0"/>
                <wp:positionH relativeFrom="margin">
                  <wp:posOffset>34925</wp:posOffset>
                </wp:positionH>
                <wp:positionV relativeFrom="paragraph">
                  <wp:posOffset>-63501</wp:posOffset>
                </wp:positionV>
                <wp:extent cx="3276600" cy="987425"/>
                <wp:effectExtent l="0" t="0" r="19050" b="222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98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328D8" w14:textId="790F48E8" w:rsidR="00217498" w:rsidRDefault="00166933" w:rsidP="006E63D0">
                            <w:pPr>
                              <w:jc w:val="bot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F25E0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84EC611" wp14:editId="59B09CAE">
                                  <wp:extent cx="608385" cy="410419"/>
                                  <wp:effectExtent l="38100" t="38100" r="20320" b="46990"/>
                                  <wp:docPr id="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fik 2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21252770" flipH="1">
                                            <a:off x="0" y="0"/>
                                            <a:ext cx="683540" cy="4611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51DE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SD2IEC Tic </w:t>
                            </w:r>
                            <w:proofErr w:type="spellStart"/>
                            <w:r w:rsidR="006751DE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Tac</w:t>
                            </w:r>
                            <w:proofErr w:type="spellEnd"/>
                          </w:p>
                          <w:p w14:paraId="04F567BF" w14:textId="199314CF" w:rsidR="00166933" w:rsidRPr="00217498" w:rsidRDefault="006A27CA" w:rsidP="006A27CA">
                            <w:pPr>
                              <w:rPr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i/>
                                <w:iCs/>
                                <w:sz w:val="34"/>
                                <w:szCs w:val="3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F8B3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.75pt;margin-top:-5pt;width:258pt;height: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7vOAIAAHw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" fillcolor="white [3201]" strokeweight=".5pt">
                <v:textbox>
                  <w:txbxContent>
                    <w:p w14:paraId="3DA328D8" w14:textId="790F48E8" w:rsidR="00217498" w:rsidRDefault="00166933" w:rsidP="006E63D0">
                      <w:pPr>
                        <w:jc w:val="bot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7F25E0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84EC611" wp14:editId="59B09CAE">
                            <wp:extent cx="608385" cy="410419"/>
                            <wp:effectExtent l="38100" t="38100" r="20320" b="46990"/>
                            <wp:docPr id="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fik 2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1252770" flipH="1">
                                      <a:off x="0" y="0"/>
                                      <a:ext cx="683540" cy="4611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51DE">
                        <w:rPr>
                          <w:b/>
                          <w:bCs/>
                          <w:sz w:val="34"/>
                          <w:szCs w:val="34"/>
                        </w:rPr>
                        <w:t xml:space="preserve">SD2IEC Tic </w:t>
                      </w:r>
                      <w:proofErr w:type="spellStart"/>
                      <w:r w:rsidR="006751DE">
                        <w:rPr>
                          <w:b/>
                          <w:bCs/>
                          <w:sz w:val="34"/>
                          <w:szCs w:val="34"/>
                        </w:rPr>
                        <w:t>Tac</w:t>
                      </w:r>
                      <w:proofErr w:type="spellEnd"/>
                    </w:p>
                    <w:p w14:paraId="04F567BF" w14:textId="199314CF" w:rsidR="00166933" w:rsidRPr="00217498" w:rsidRDefault="006A27CA" w:rsidP="006A27CA">
                      <w:pPr>
                        <w:rPr>
                          <w:i/>
                          <w:iCs/>
                          <w:sz w:val="34"/>
                          <w:szCs w:val="34"/>
                        </w:rPr>
                      </w:pPr>
                      <w:r>
                        <w:rPr>
                          <w:i/>
                          <w:iCs/>
                          <w:sz w:val="34"/>
                          <w:szCs w:val="34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5E0">
        <w:rPr>
          <w:sz w:val="16"/>
          <w:szCs w:val="16"/>
        </w:rPr>
        <w:tab/>
      </w:r>
    </w:p>
    <w:p w14:paraId="49B0817D" w14:textId="1364642A" w:rsidR="00434693" w:rsidRDefault="00434693">
      <w:pPr>
        <w:rPr>
          <w:sz w:val="16"/>
          <w:szCs w:val="16"/>
        </w:rPr>
      </w:pPr>
    </w:p>
    <w:p w14:paraId="0D636B3D" w14:textId="086B6DF7" w:rsidR="00434693" w:rsidRDefault="00434693">
      <w:pPr>
        <w:rPr>
          <w:sz w:val="16"/>
          <w:szCs w:val="16"/>
        </w:rPr>
      </w:pPr>
    </w:p>
    <w:p w14:paraId="6F1A90BA" w14:textId="7D7F7B5D" w:rsidR="00434693" w:rsidRDefault="00434693">
      <w:pPr>
        <w:rPr>
          <w:sz w:val="16"/>
          <w:szCs w:val="16"/>
        </w:rPr>
      </w:pPr>
    </w:p>
    <w:p w14:paraId="51A797EB" w14:textId="1C66498A" w:rsidR="00434693" w:rsidRDefault="00B056FF">
      <w:pPr>
        <w:rPr>
          <w:sz w:val="16"/>
          <w:szCs w:val="16"/>
        </w:rPr>
      </w:pPr>
      <w:r w:rsidRPr="00D82C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5AFC2" wp14:editId="1B1FFE7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95650" cy="438150"/>
                <wp:effectExtent l="0" t="0" r="19050" b="1905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6D512" w14:textId="1D24008B" w:rsidR="00D82C0A" w:rsidRPr="00D82C0A" w:rsidRDefault="00B8504F" w:rsidP="00B70BB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1.</w:t>
                            </w:r>
                            <w:r w:rsidR="006751DE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AFC2" id="Textfeld 11" o:spid="_x0000_s1027" type="#_x0000_t202" style="position:absolute;margin-left:0;margin-top:.4pt;width:259.5pt;height:34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" fillcolor="white [3201]" strokeweight=".5pt">
                <v:textbox>
                  <w:txbxContent>
                    <w:p w14:paraId="6E16D512" w14:textId="1D24008B" w:rsidR="00D82C0A" w:rsidRPr="00D82C0A" w:rsidRDefault="00B8504F" w:rsidP="00B70BB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1.</w:t>
                      </w:r>
                      <w:r w:rsidR="006751DE"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32B901" w14:textId="312B4D03" w:rsidR="00434693" w:rsidRDefault="00434693">
      <w:pPr>
        <w:rPr>
          <w:sz w:val="16"/>
          <w:szCs w:val="16"/>
        </w:rPr>
      </w:pPr>
    </w:p>
    <w:p w14:paraId="53F6CBEB" w14:textId="65363ECF" w:rsidR="00434693" w:rsidRDefault="00E84195">
      <w:pPr>
        <w:rPr>
          <w:sz w:val="16"/>
          <w:szCs w:val="16"/>
        </w:rPr>
      </w:pPr>
      <w:r w:rsidRPr="00D82C0A">
        <w:rPr>
          <w:noProof/>
          <w:sz w:val="16"/>
          <w:szCs w:val="16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046154A6" wp14:editId="1CD011A0">
                <wp:simplePos x="0" y="0"/>
                <wp:positionH relativeFrom="margin">
                  <wp:posOffset>31750</wp:posOffset>
                </wp:positionH>
                <wp:positionV relativeFrom="page">
                  <wp:posOffset>1695450</wp:posOffset>
                </wp:positionV>
                <wp:extent cx="2895600" cy="831850"/>
                <wp:effectExtent l="0" t="0" r="0" b="635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89560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D9D7FE" w14:textId="675B5627" w:rsidR="001157FB" w:rsidRPr="008C4FB4" w:rsidRDefault="00807C84" w:rsidP="008647E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eastAsia="Microsoft YaHei" w:hAnsiTheme="majorHAnsi" w:cs="Arial"/>
                                <w:color w:val="auto"/>
                                <w:kern w:val="1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807C84">
                              <w:rPr>
                                <w:rFonts w:asciiTheme="majorHAnsi" w:eastAsia="Microsoft YaHei" w:hAnsiTheme="majorHAnsi" w:cs="Arial"/>
                                <w:color w:val="auto"/>
                                <w:kern w:val="1"/>
                                <w:sz w:val="28"/>
                                <w:szCs w:val="28"/>
                                <w:lang w:eastAsia="en-US"/>
                              </w:rPr>
                              <w:t>https://github.com/gh0stless/</w:t>
                            </w:r>
                            <w:r w:rsidR="006751DE" w:rsidRPr="006751DE">
                              <w:rPr>
                                <w:rFonts w:asciiTheme="majorHAnsi" w:eastAsia="Microsoft YaHei" w:hAnsiTheme="majorHAnsi" w:cs="Arial"/>
                                <w:color w:val="auto"/>
                                <w:kern w:val="1"/>
                                <w:sz w:val="28"/>
                                <w:szCs w:val="28"/>
                                <w:lang w:eastAsia="en-US"/>
                              </w:rPr>
                              <w:t>SD2IEC-Tic-Tac-Edition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154A6" id="Text Box 6" o:spid="_x0000_s1028" type="#_x0000_t202" style="position:absolute;margin-left:2.5pt;margin-top:133.5pt;width:228pt;height:65.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" stroked="f" strokeweight="0" insetpen="t">
                <v:shadow color="#ccc"/>
                <o:lock v:ext="edit" shapetype="t"/>
                <v:textbox inset="2.85pt,2.85pt,2.85pt,2.85pt">
                  <w:txbxContent>
                    <w:p w14:paraId="61D9D7FE" w14:textId="675B5627" w:rsidR="001157FB" w:rsidRPr="008C4FB4" w:rsidRDefault="00807C84" w:rsidP="008647E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eastAsia="Microsoft YaHei" w:hAnsiTheme="majorHAnsi" w:cs="Arial"/>
                          <w:color w:val="auto"/>
                          <w:kern w:val="1"/>
                          <w:sz w:val="28"/>
                          <w:szCs w:val="28"/>
                          <w:lang w:eastAsia="en-US"/>
                        </w:rPr>
                      </w:pPr>
                      <w:r w:rsidRPr="00807C84">
                        <w:rPr>
                          <w:rFonts w:asciiTheme="majorHAnsi" w:eastAsia="Microsoft YaHei" w:hAnsiTheme="majorHAnsi" w:cs="Arial"/>
                          <w:color w:val="auto"/>
                          <w:kern w:val="1"/>
                          <w:sz w:val="28"/>
                          <w:szCs w:val="28"/>
                          <w:lang w:eastAsia="en-US"/>
                        </w:rPr>
                        <w:t>https://github.com/gh0stless/</w:t>
                      </w:r>
                      <w:r w:rsidR="006751DE" w:rsidRPr="006751DE">
                        <w:rPr>
                          <w:rFonts w:asciiTheme="majorHAnsi" w:eastAsia="Microsoft YaHei" w:hAnsiTheme="majorHAnsi" w:cs="Arial"/>
                          <w:color w:val="auto"/>
                          <w:kern w:val="1"/>
                          <w:sz w:val="28"/>
                          <w:szCs w:val="28"/>
                          <w:lang w:eastAsia="en-US"/>
                        </w:rPr>
                        <w:t>SD2IEC-Tic-Tac-Edition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36FEFB" w14:textId="5FE0B215" w:rsidR="00434693" w:rsidRDefault="00434693">
      <w:pPr>
        <w:rPr>
          <w:sz w:val="16"/>
          <w:szCs w:val="16"/>
        </w:rPr>
      </w:pPr>
    </w:p>
    <w:p w14:paraId="4A1CB3BC" w14:textId="77727879" w:rsidR="00434693" w:rsidRDefault="00434693">
      <w:pPr>
        <w:rPr>
          <w:sz w:val="16"/>
          <w:szCs w:val="16"/>
        </w:rPr>
      </w:pPr>
    </w:p>
    <w:p w14:paraId="7BA9DF1C" w14:textId="0C5A14C0" w:rsidR="00434693" w:rsidRDefault="0051094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AB116" wp14:editId="6B2D8B95">
                <wp:simplePos x="0" y="0"/>
                <wp:positionH relativeFrom="column">
                  <wp:posOffset>60325</wp:posOffset>
                </wp:positionH>
                <wp:positionV relativeFrom="paragraph">
                  <wp:posOffset>191135</wp:posOffset>
                </wp:positionV>
                <wp:extent cx="3200467" cy="123825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67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8F3E1" w14:textId="4840570B" w:rsidR="00510945" w:rsidRDefault="00510945" w:rsidP="00807C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B116" id="Textfeld 3" o:spid="_x0000_s1029" type="#_x0000_t202" style="position:absolute;margin-left:4.75pt;margin-top:15.05pt;width:252pt;height:9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/9OgIAAIQ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" fillcolor="white [3201]" strokeweight=".5pt">
                <v:textbox>
                  <w:txbxContent>
                    <w:p w14:paraId="0C98F3E1" w14:textId="4840570B" w:rsidR="00510945" w:rsidRDefault="00510945" w:rsidP="00807C84"/>
                  </w:txbxContent>
                </v:textbox>
              </v:shape>
            </w:pict>
          </mc:Fallback>
        </mc:AlternateContent>
      </w:r>
    </w:p>
    <w:p w14:paraId="19F4ADD0" w14:textId="24A5F666" w:rsidR="00434693" w:rsidRDefault="00434693">
      <w:pPr>
        <w:rPr>
          <w:sz w:val="16"/>
          <w:szCs w:val="16"/>
        </w:rPr>
      </w:pPr>
    </w:p>
    <w:p w14:paraId="17CFE812" w14:textId="4B7D6F8D" w:rsidR="00434693" w:rsidRDefault="00434693">
      <w:pPr>
        <w:rPr>
          <w:sz w:val="16"/>
          <w:szCs w:val="16"/>
        </w:rPr>
      </w:pPr>
    </w:p>
    <w:p w14:paraId="037F27E9" w14:textId="4573CB8E" w:rsidR="00434693" w:rsidRDefault="00434693">
      <w:pPr>
        <w:rPr>
          <w:sz w:val="16"/>
          <w:szCs w:val="16"/>
        </w:rPr>
      </w:pPr>
    </w:p>
    <w:p w14:paraId="44AED938" w14:textId="08986AFA" w:rsidR="00434693" w:rsidRDefault="00434693">
      <w:pPr>
        <w:rPr>
          <w:sz w:val="16"/>
          <w:szCs w:val="16"/>
        </w:rPr>
      </w:pPr>
    </w:p>
    <w:p w14:paraId="33207EBD" w14:textId="3329F323" w:rsidR="00434693" w:rsidRDefault="00434693">
      <w:pPr>
        <w:rPr>
          <w:sz w:val="16"/>
          <w:szCs w:val="16"/>
        </w:rPr>
      </w:pPr>
    </w:p>
    <w:p w14:paraId="60FD334B" w14:textId="5A4CBE47" w:rsidR="00434693" w:rsidRDefault="0083045D">
      <w:pPr>
        <w:rPr>
          <w:sz w:val="16"/>
          <w:szCs w:val="16"/>
        </w:rPr>
      </w:pPr>
      <w:r w:rsidRPr="00D82C0A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523638" wp14:editId="69F415AB">
                <wp:simplePos x="0" y="0"/>
                <wp:positionH relativeFrom="margin">
                  <wp:posOffset>169545</wp:posOffset>
                </wp:positionH>
                <wp:positionV relativeFrom="page">
                  <wp:posOffset>3997325</wp:posOffset>
                </wp:positionV>
                <wp:extent cx="3095625" cy="504825"/>
                <wp:effectExtent l="0" t="0" r="9525" b="9525"/>
                <wp:wrapNone/>
                <wp:docPr id="6" name="Group 15" descr="Balk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5625" cy="504825"/>
                          <a:chOff x="216621" y="203454"/>
                          <a:chExt cx="46268" cy="822"/>
                        </a:xfrm>
                      </wpg:grpSpPr>
                      <wps:wsp>
                        <wps:cNvPr id="7" name="Rectangle 1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16621" y="203454"/>
                            <a:ext cx="15423" cy="822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Rectangle 1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32044" y="203454"/>
                            <a:ext cx="15423" cy="8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Rectangle 1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7467" y="203454"/>
                            <a:ext cx="15423" cy="822"/>
                          </a:xfrm>
                          <a:prstGeom prst="rect">
                            <a:avLst/>
                          </a:pr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80320" id="Group 15" o:spid="_x0000_s1026" alt="Balken" style="position:absolute;margin-left:13.35pt;margin-top:314.75pt;width:243.75pt;height:39.75pt;z-index:251660288;mso-position-horizontal-relative:margin;mso-position-vertical-relative:page" coordorigin="216621,203454" coordsize="46268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">
                <v:rect id="Rectangle 16" o:spid="_x0000_s1027" style="position:absolute;left:216621;top:203454;width:15423;height: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" fillcolor="#fc0" stroked="f" strokeweight="0" insetpen="t">
                  <v:shadow color="#ccc"/>
                  <o:lock v:ext="edit" shapetype="t"/>
                  <v:textbox inset="2.88pt,2.88pt,2.88pt,2.88pt"/>
                </v:rect>
                <v:rect id="Rectangle 17" o:spid="_x0000_s1028" style="position:absolute;left:232044;top:203454;width:15423;height: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" fillcolor="#f90" stroked="f" strokeweight="0" insetpen="t">
                  <v:shadow color="#ccc"/>
                  <o:lock v:ext="edit" shapetype="t"/>
                  <v:textbox inset="2.88pt,2.88pt,2.88pt,2.88pt"/>
                </v:rect>
                <v:rect id="Rectangle 18" o:spid="_x0000_s1029" style="position:absolute;left:247467;top:203454;width:15423;height: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" fillcolor="#669" stroked="f" strokeweight="0" insetpen="t">
                  <v:shadow color="#ccc"/>
                  <o:lock v:ext="edit" shapetype="t"/>
                  <v:textbox inset="2.88pt,2.88pt,2.88pt,2.88pt"/>
                </v:rect>
                <w10:wrap anchorx="margin" anchory="page"/>
              </v:group>
            </w:pict>
          </mc:Fallback>
        </mc:AlternateContent>
      </w:r>
    </w:p>
    <w:p w14:paraId="76BFD300" w14:textId="380EA46E" w:rsidR="0083045D" w:rsidRDefault="0083045D">
      <w:pPr>
        <w:rPr>
          <w:sz w:val="16"/>
          <w:szCs w:val="16"/>
        </w:rPr>
      </w:pPr>
    </w:p>
    <w:p w14:paraId="06EEC31B" w14:textId="77777777" w:rsidR="0083045D" w:rsidRDefault="0083045D">
      <w:pPr>
        <w:rPr>
          <w:sz w:val="16"/>
          <w:szCs w:val="16"/>
        </w:rPr>
      </w:pPr>
    </w:p>
    <w:p w14:paraId="6DA5F1C5" w14:textId="58994FFF" w:rsidR="00434693" w:rsidRPr="00D82C0A" w:rsidRDefault="00E84195" w:rsidP="006E63D0">
      <w:pPr>
        <w:spacing w:after="0" w:line="240" w:lineRule="auto"/>
        <w:rPr>
          <w:sz w:val="16"/>
          <w:szCs w:val="16"/>
        </w:rPr>
      </w:pPr>
      <w:r w:rsidRPr="00D82C0A">
        <w:rPr>
          <w:noProof/>
          <w:sz w:val="16"/>
          <w:szCs w:val="16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5CF6D54A" wp14:editId="4C8FD8B4">
                <wp:simplePos x="0" y="0"/>
                <wp:positionH relativeFrom="page">
                  <wp:posOffset>209550</wp:posOffset>
                </wp:positionH>
                <wp:positionV relativeFrom="margin">
                  <wp:posOffset>4686300</wp:posOffset>
                </wp:positionV>
                <wp:extent cx="1828800" cy="247650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13E346" w14:textId="27DCA0BD" w:rsidR="00316A12" w:rsidRDefault="00667453">
                            <w:pPr>
                              <w:pStyle w:val="berschrift3"/>
                            </w:pPr>
                            <w:r>
                              <w:t>info@crazy-midi.de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6D54A" id="Text Box 9" o:spid="_x0000_s1030" type="#_x0000_t202" style="position:absolute;margin-left:16.5pt;margin-top:369pt;width:2in;height:19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" stroked="f" strokeweight="0" insetpen="t">
                <v:shadow color="#ccc"/>
                <o:lock v:ext="edit" shapetype="t"/>
                <v:textbox inset="2.85pt,2.85pt,2.85pt,2.85pt">
                  <w:txbxContent>
                    <w:p w14:paraId="3813E346" w14:textId="27DCA0BD" w:rsidR="00316A12" w:rsidRDefault="00667453">
                      <w:pPr>
                        <w:pStyle w:val="berschrift3"/>
                      </w:pPr>
                      <w:r>
                        <w:t>info@crazy-midi.de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sectPr w:rsidR="00434693" w:rsidRPr="00D82C0A" w:rsidSect="00E84195">
      <w:pgSz w:w="5954" w:h="8420" w:code="9"/>
      <w:pgMar w:top="340" w:right="340" w:bottom="340" w:left="340" w:header="720" w:footer="720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289"/>
    <w:multiLevelType w:val="hybridMultilevel"/>
    <w:tmpl w:val="4614E5F8"/>
    <w:lvl w:ilvl="0" w:tplc="C94261C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44BE"/>
    <w:multiLevelType w:val="hybridMultilevel"/>
    <w:tmpl w:val="F37438AC"/>
    <w:lvl w:ilvl="0" w:tplc="C94261C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B4FCF"/>
    <w:multiLevelType w:val="hybridMultilevel"/>
    <w:tmpl w:val="09FA4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62FDD"/>
    <w:multiLevelType w:val="hybridMultilevel"/>
    <w:tmpl w:val="51E2A3D4"/>
    <w:lvl w:ilvl="0" w:tplc="C6BCC7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038BD"/>
    <w:multiLevelType w:val="hybridMultilevel"/>
    <w:tmpl w:val="79201CF8"/>
    <w:lvl w:ilvl="0" w:tplc="C94261C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A14AF"/>
    <w:multiLevelType w:val="hybridMultilevel"/>
    <w:tmpl w:val="0800260E"/>
    <w:lvl w:ilvl="0" w:tplc="C94261C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F1A25"/>
    <w:multiLevelType w:val="hybridMultilevel"/>
    <w:tmpl w:val="BDE6A984"/>
    <w:lvl w:ilvl="0" w:tplc="C94261C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B64E1"/>
    <w:multiLevelType w:val="hybridMultilevel"/>
    <w:tmpl w:val="90405EFE"/>
    <w:lvl w:ilvl="0" w:tplc="8164558E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53770">
    <w:abstractNumId w:val="2"/>
  </w:num>
  <w:num w:numId="2" w16cid:durableId="990984850">
    <w:abstractNumId w:val="4"/>
  </w:num>
  <w:num w:numId="3" w16cid:durableId="638534725">
    <w:abstractNumId w:val="6"/>
  </w:num>
  <w:num w:numId="4" w16cid:durableId="588736845">
    <w:abstractNumId w:val="5"/>
  </w:num>
  <w:num w:numId="5" w16cid:durableId="1542010764">
    <w:abstractNumId w:val="3"/>
  </w:num>
  <w:num w:numId="6" w16cid:durableId="814444735">
    <w:abstractNumId w:val="1"/>
  </w:num>
  <w:num w:numId="7" w16cid:durableId="1905408537">
    <w:abstractNumId w:val="0"/>
  </w:num>
  <w:num w:numId="8" w16cid:durableId="1637028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24"/>
    <w:rsid w:val="001157FB"/>
    <w:rsid w:val="00152E0D"/>
    <w:rsid w:val="00166933"/>
    <w:rsid w:val="00167632"/>
    <w:rsid w:val="001D38F1"/>
    <w:rsid w:val="00204D21"/>
    <w:rsid w:val="00217498"/>
    <w:rsid w:val="00251DD9"/>
    <w:rsid w:val="00271B7B"/>
    <w:rsid w:val="00283B24"/>
    <w:rsid w:val="002D5689"/>
    <w:rsid w:val="00316A12"/>
    <w:rsid w:val="00333436"/>
    <w:rsid w:val="00426CA1"/>
    <w:rsid w:val="00434693"/>
    <w:rsid w:val="00510945"/>
    <w:rsid w:val="005E59B5"/>
    <w:rsid w:val="00654808"/>
    <w:rsid w:val="00667453"/>
    <w:rsid w:val="006751DE"/>
    <w:rsid w:val="006A27CA"/>
    <w:rsid w:val="006E63D0"/>
    <w:rsid w:val="007E4A7F"/>
    <w:rsid w:val="007F25E0"/>
    <w:rsid w:val="00807C84"/>
    <w:rsid w:val="00820630"/>
    <w:rsid w:val="0083045D"/>
    <w:rsid w:val="008C4FB4"/>
    <w:rsid w:val="00935B61"/>
    <w:rsid w:val="009A4720"/>
    <w:rsid w:val="00B056FF"/>
    <w:rsid w:val="00B70BB6"/>
    <w:rsid w:val="00B8504F"/>
    <w:rsid w:val="00B97036"/>
    <w:rsid w:val="00BF32F8"/>
    <w:rsid w:val="00C4420B"/>
    <w:rsid w:val="00C97256"/>
    <w:rsid w:val="00CC00EC"/>
    <w:rsid w:val="00CC5B56"/>
    <w:rsid w:val="00D41FD6"/>
    <w:rsid w:val="00D82C0A"/>
    <w:rsid w:val="00DB1C79"/>
    <w:rsid w:val="00E024A9"/>
    <w:rsid w:val="00E322EC"/>
    <w:rsid w:val="00E71B70"/>
    <w:rsid w:val="00E84195"/>
    <w:rsid w:val="00F7631D"/>
    <w:rsid w:val="00F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o:colormru v:ext="edit" colors="#fc0,#f90,#669"/>
    </o:shapedefaults>
    <o:shapelayout v:ext="edit">
      <o:idmap v:ext="edit" data="1"/>
    </o:shapelayout>
  </w:shapeDefaults>
  <w:decimalSymbol w:val=","/>
  <w:listSeparator w:val=";"/>
  <w14:docId w14:val="09208D00"/>
  <w15:docId w15:val="{FC9D9DEE-3844-4E65-9A21-BABF022E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80" w:line="268" w:lineRule="auto"/>
    </w:pPr>
    <w:rPr>
      <w:color w:val="000000"/>
      <w:kern w:val="28"/>
      <w:lang w:val="de-DE" w:eastAsia="de-DE"/>
    </w:rPr>
  </w:style>
  <w:style w:type="paragraph" w:styleId="berschrift1">
    <w:name w:val="heading 1"/>
    <w:basedOn w:val="Standard"/>
    <w:next w:val="Standard"/>
    <w:qFormat/>
    <w:pPr>
      <w:spacing w:after="160" w:line="240" w:lineRule="auto"/>
      <w:jc w:val="center"/>
      <w:outlineLvl w:val="0"/>
    </w:pPr>
    <w:rPr>
      <w:color w:val="auto"/>
      <w:sz w:val="80"/>
      <w:szCs w:val="80"/>
    </w:rPr>
  </w:style>
  <w:style w:type="paragraph" w:styleId="berschrift2">
    <w:name w:val="heading 2"/>
    <w:next w:val="Standard"/>
    <w:qFormat/>
    <w:pPr>
      <w:jc w:val="center"/>
      <w:outlineLvl w:val="1"/>
    </w:pPr>
    <w:rPr>
      <w:b/>
      <w:bCs/>
      <w:kern w:val="28"/>
      <w:sz w:val="36"/>
      <w:szCs w:val="36"/>
      <w:lang w:val="de-DE" w:eastAsia="de-DE"/>
    </w:rPr>
  </w:style>
  <w:style w:type="paragraph" w:styleId="berschrift3">
    <w:name w:val="heading 3"/>
    <w:next w:val="Standard"/>
    <w:qFormat/>
    <w:pPr>
      <w:jc w:val="center"/>
      <w:outlineLvl w:val="2"/>
    </w:pPr>
    <w:rPr>
      <w:b/>
      <w:bCs/>
      <w:kern w:val="28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color w:val="auto"/>
      <w:sz w:val="24"/>
      <w:szCs w:val="24"/>
    </w:rPr>
  </w:style>
  <w:style w:type="paragraph" w:customStyle="1" w:styleId="Adresse1">
    <w:name w:val="Adresse 1"/>
    <w:basedOn w:val="Standard"/>
    <w:next w:val="Standard"/>
    <w:pPr>
      <w:tabs>
        <w:tab w:val="left" w:pos="2340"/>
      </w:tabs>
      <w:spacing w:after="0" w:line="240" w:lineRule="auto"/>
      <w:ind w:left="144"/>
      <w:jc w:val="center"/>
    </w:pPr>
    <w:rPr>
      <w:rFonts w:ascii="Arial" w:hAnsi="Arial" w:cs="Arial"/>
      <w:color w:val="auto"/>
      <w:spacing w:val="20"/>
      <w:kern w:val="0"/>
      <w:sz w:val="16"/>
      <w:szCs w:val="16"/>
      <w:lang w:bidi="de-DE"/>
    </w:rPr>
  </w:style>
  <w:style w:type="paragraph" w:customStyle="1" w:styleId="Slogan">
    <w:name w:val="Slogan"/>
    <w:basedOn w:val="Standard"/>
    <w:pPr>
      <w:spacing w:after="0"/>
      <w:jc w:val="center"/>
    </w:pPr>
    <w:rPr>
      <w:rFonts w:ascii="Arial" w:hAnsi="Arial" w:cs="Arial"/>
      <w:b/>
      <w:bCs/>
      <w:color w:val="auto"/>
      <w:sz w:val="28"/>
      <w:szCs w:val="28"/>
      <w:lang w:bidi="de-DE"/>
    </w:rPr>
  </w:style>
  <w:style w:type="paragraph" w:customStyle="1" w:styleId="Adresse">
    <w:name w:val="Adresse"/>
    <w:basedOn w:val="Standard"/>
    <w:pPr>
      <w:spacing w:after="0"/>
      <w:jc w:val="center"/>
    </w:pPr>
    <w:rPr>
      <w:rFonts w:ascii="Arial" w:hAnsi="Arial" w:cs="Arial"/>
      <w:color w:val="auto"/>
      <w:sz w:val="16"/>
      <w:szCs w:val="16"/>
      <w:lang w:bidi="de-DE"/>
    </w:rPr>
  </w:style>
  <w:style w:type="paragraph" w:customStyle="1" w:styleId="Adresse2">
    <w:name w:val="Adresse 2"/>
    <w:basedOn w:val="Adresse"/>
    <w:pPr>
      <w:spacing w:before="160"/>
    </w:pPr>
  </w:style>
  <w:style w:type="character" w:styleId="Hyperlink">
    <w:name w:val="Hyperlink"/>
    <w:basedOn w:val="Absatz-Standardschriftart"/>
    <w:uiPriority w:val="99"/>
    <w:unhideWhenUsed/>
    <w:rsid w:val="001157F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157F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167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Absatz-Standardschriftart"/>
    <w:rsid w:val="00B70BB6"/>
  </w:style>
  <w:style w:type="paragraph" w:styleId="Listenabsatz">
    <w:name w:val="List Paragraph"/>
    <w:basedOn w:val="Standard"/>
    <w:uiPriority w:val="34"/>
    <w:qFormat/>
    <w:rsid w:val="008C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Handzettel%20(mit%20Stuf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Flyer (Level design)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556292</Value>
      <Value>556309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2012-01-24T22:12:00+00:00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TP102819363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807636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1928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C3F4E798-6FDA-41F0-AC59-946142881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7292C-FF02-4237-8089-5599C2928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074C0-E62B-4A2D-B3A0-25D21BD7798B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Handzettel (mit Stufe).dotx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Schumm</dc:creator>
  <cp:keywords/>
  <dc:description/>
  <cp:lastModifiedBy>Andreas Schumm</cp:lastModifiedBy>
  <cp:revision>3</cp:revision>
  <cp:lastPrinted>2022-11-24T15:35:00Z</cp:lastPrinted>
  <dcterms:created xsi:type="dcterms:W3CDTF">2023-08-02T20:25:00Z</dcterms:created>
  <dcterms:modified xsi:type="dcterms:W3CDTF">2023-08-02T20:27:00Z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TC060874641031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13659000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